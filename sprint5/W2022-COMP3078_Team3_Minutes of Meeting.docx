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827"/>
        <w:gridCol w:w="1559"/>
        <w:gridCol w:w="1276"/>
        <w:gridCol w:w="983"/>
        <w:gridCol w:w="1127"/>
      </w:tblGrid>
      <w:tr w:rsidR="007A2C46" w14:paraId="234FAB93" w14:textId="77777777" w:rsidTr="007A2C46">
        <w:trPr>
          <w:trHeight w:val="2395"/>
        </w:trPr>
        <w:tc>
          <w:tcPr>
            <w:tcW w:w="10440" w:type="dxa"/>
            <w:gridSpan w:val="6"/>
            <w:shd w:val="pct10" w:color="auto" w:fill="auto"/>
          </w:tcPr>
          <w:p w14:paraId="78AB2F2C" w14:textId="7F5181B1" w:rsidR="007A2C46" w:rsidRDefault="007A2C46" w:rsidP="004070FC">
            <w:pPr>
              <w:pStyle w:val="Standard1"/>
              <w:rPr>
                <w:b/>
                <w:sz w:val="40"/>
              </w:rPr>
            </w:pPr>
            <w:bookmarkStart w:id="0" w:name="AgendaTitle" w:colFirst="0" w:colLast="0"/>
            <w:r>
              <w:rPr>
                <w:b/>
                <w:sz w:val="40"/>
              </w:rPr>
              <w:t xml:space="preserve">Team </w:t>
            </w:r>
            <w:r w:rsidRPr="007A2C46">
              <w:rPr>
                <w:b/>
                <w:sz w:val="40"/>
              </w:rPr>
              <w:t>3</w:t>
            </w:r>
          </w:p>
          <w:p w14:paraId="5978AEC7" w14:textId="6687A58B" w:rsidR="007A2C46" w:rsidRPr="00A245F2" w:rsidRDefault="007A2C46" w:rsidP="007A2C46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1" w:name="Logistics"/>
            <w:bookmarkEnd w:id="1"/>
            <w:r w:rsidRPr="00A245F2">
              <w:rPr>
                <w:b/>
                <w:sz w:val="36"/>
                <w:szCs w:val="36"/>
              </w:rPr>
              <w:t>Capstone Project I</w:t>
            </w:r>
            <w:r>
              <w:rPr>
                <w:b/>
                <w:sz w:val="36"/>
                <w:szCs w:val="36"/>
              </w:rPr>
              <w:t>I</w:t>
            </w:r>
          </w:p>
          <w:p w14:paraId="74C589E9" w14:textId="5948A086" w:rsidR="007A2C46" w:rsidRPr="007A2C46" w:rsidRDefault="007A2C46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Minutes of Meeting</w:t>
            </w:r>
            <w:r>
              <w:rPr>
                <w:rFonts w:hint="eastAsia"/>
                <w:b/>
                <w:sz w:val="36"/>
                <w:szCs w:val="36"/>
                <w:lang w:eastAsia="ko-KR"/>
              </w:rPr>
              <w:t xml:space="preserve"> </w:t>
            </w:r>
            <w:r w:rsidRPr="00A245F2">
              <w:rPr>
                <w:b/>
                <w:sz w:val="36"/>
                <w:szCs w:val="36"/>
              </w:rPr>
              <w:t>#</w:t>
            </w:r>
            <w:r>
              <w:rPr>
                <w:b/>
                <w:sz w:val="36"/>
                <w:szCs w:val="36"/>
              </w:rPr>
              <w:t>2022-1</w:t>
            </w:r>
          </w:p>
          <w:p w14:paraId="224873FC" w14:textId="1E1C0FEB" w:rsidR="007A2C46" w:rsidRDefault="007A2C46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Date: Jan 12, 2022</w:t>
            </w:r>
          </w:p>
          <w:p w14:paraId="69719B97" w14:textId="2308C3B3" w:rsidR="007A2C46" w:rsidRDefault="007A2C46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Time: 3pm</w:t>
            </w:r>
          </w:p>
          <w:p w14:paraId="20B38DB2" w14:textId="487BEE67" w:rsidR="007A2C46" w:rsidRDefault="007A2C46" w:rsidP="00A245F2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 Remote</w:t>
            </w:r>
          </w:p>
        </w:tc>
      </w:tr>
      <w:tr w:rsidR="007A2C46" w14:paraId="005566E1" w14:textId="77777777" w:rsidTr="006F762C">
        <w:trPr>
          <w:trHeight w:val="1815"/>
        </w:trPr>
        <w:tc>
          <w:tcPr>
            <w:tcW w:w="10440" w:type="dxa"/>
            <w:gridSpan w:val="6"/>
          </w:tcPr>
          <w:p w14:paraId="4F4ACB69" w14:textId="77777777" w:rsidR="007A2C46" w:rsidRPr="007A2C46" w:rsidRDefault="007A2C46">
            <w:pPr>
              <w:rPr>
                <w:sz w:val="22"/>
                <w:szCs w:val="22"/>
              </w:rPr>
            </w:pPr>
            <w:bookmarkStart w:id="2" w:name="Attendees" w:colFirst="0" w:colLast="2"/>
            <w:bookmarkEnd w:id="0"/>
            <w:r w:rsidRPr="007A2C46">
              <w:rPr>
                <w:sz w:val="22"/>
                <w:szCs w:val="22"/>
              </w:rPr>
              <w:t>Attendees:</w:t>
            </w:r>
          </w:p>
          <w:p w14:paraId="233982FA" w14:textId="599E7CE3" w:rsidR="007A2C46" w:rsidRPr="007A2C46" w:rsidRDefault="007A2C46">
            <w:pPr>
              <w:pStyle w:val="Standard1"/>
              <w:rPr>
                <w:sz w:val="22"/>
                <w:szCs w:val="22"/>
              </w:rPr>
            </w:pPr>
            <w:r w:rsidRPr="007A2C46">
              <w:rPr>
                <w:sz w:val="22"/>
                <w:szCs w:val="22"/>
              </w:rPr>
              <w:t xml:space="preserve">Team member 1: </w:t>
            </w:r>
            <w:r w:rsidRPr="007A2C46">
              <w:rPr>
                <w:rFonts w:hint="eastAsia"/>
                <w:sz w:val="22"/>
                <w:szCs w:val="22"/>
                <w:lang w:eastAsia="ko-KR"/>
              </w:rPr>
              <w:t>Y</w:t>
            </w:r>
            <w:r w:rsidRPr="007A2C46">
              <w:rPr>
                <w:sz w:val="22"/>
                <w:szCs w:val="22"/>
                <w:lang w:eastAsia="ko-KR"/>
              </w:rPr>
              <w:t>oo Kyung Baek</w:t>
            </w:r>
          </w:p>
          <w:p w14:paraId="37589D48" w14:textId="036A61E0" w:rsidR="007A2C46" w:rsidRPr="007A2C46" w:rsidRDefault="007A2C46">
            <w:pPr>
              <w:pStyle w:val="Standard1"/>
              <w:rPr>
                <w:sz w:val="22"/>
                <w:szCs w:val="22"/>
              </w:rPr>
            </w:pPr>
            <w:r w:rsidRPr="007A2C46">
              <w:rPr>
                <w:sz w:val="22"/>
                <w:szCs w:val="22"/>
              </w:rPr>
              <w:t>Team member 2: Sunny Arun</w:t>
            </w:r>
          </w:p>
          <w:p w14:paraId="5D96B77C" w14:textId="77777777" w:rsidR="007A2C46" w:rsidRPr="007A2C46" w:rsidRDefault="007A2C46" w:rsidP="00275E67">
            <w:pPr>
              <w:pStyle w:val="Standard1"/>
              <w:rPr>
                <w:sz w:val="22"/>
                <w:szCs w:val="22"/>
              </w:rPr>
            </w:pPr>
            <w:r w:rsidRPr="007A2C46">
              <w:rPr>
                <w:sz w:val="22"/>
                <w:szCs w:val="22"/>
              </w:rPr>
              <w:t xml:space="preserve">Team member 3: </w:t>
            </w:r>
            <w:proofErr w:type="spellStart"/>
            <w:r w:rsidRPr="007A2C46">
              <w:rPr>
                <w:sz w:val="22"/>
                <w:szCs w:val="22"/>
              </w:rPr>
              <w:t>Xiaolin</w:t>
            </w:r>
            <w:proofErr w:type="spellEnd"/>
            <w:r w:rsidRPr="007A2C46">
              <w:rPr>
                <w:sz w:val="22"/>
                <w:szCs w:val="22"/>
              </w:rPr>
              <w:t xml:space="preserve"> Wang</w:t>
            </w:r>
          </w:p>
          <w:p w14:paraId="7A09F233" w14:textId="77777777" w:rsidR="007A2C46" w:rsidRPr="007A2C46" w:rsidRDefault="007A2C46" w:rsidP="00275E67">
            <w:pPr>
              <w:pStyle w:val="Standard1"/>
              <w:rPr>
                <w:sz w:val="22"/>
                <w:szCs w:val="22"/>
              </w:rPr>
            </w:pPr>
            <w:r w:rsidRPr="007A2C46">
              <w:rPr>
                <w:sz w:val="22"/>
                <w:szCs w:val="22"/>
              </w:rPr>
              <w:t xml:space="preserve">Team member 4: </w:t>
            </w:r>
            <w:proofErr w:type="spellStart"/>
            <w:r w:rsidRPr="007A2C46">
              <w:rPr>
                <w:sz w:val="22"/>
                <w:szCs w:val="22"/>
              </w:rPr>
              <w:t>Ke</w:t>
            </w:r>
            <w:proofErr w:type="spellEnd"/>
            <w:r w:rsidRPr="007A2C46">
              <w:rPr>
                <w:sz w:val="22"/>
                <w:szCs w:val="22"/>
              </w:rPr>
              <w:t xml:space="preserve"> Wang</w:t>
            </w:r>
          </w:p>
          <w:p w14:paraId="72CEBDD4" w14:textId="6A9D8CC7" w:rsidR="007A2C46" w:rsidRDefault="007A2C46">
            <w:pPr>
              <w:pStyle w:val="Standard1"/>
            </w:pPr>
            <w:r w:rsidRPr="007A2C46">
              <w:rPr>
                <w:sz w:val="22"/>
                <w:szCs w:val="22"/>
              </w:rPr>
              <w:t xml:space="preserve">Team member 5: Tan </w:t>
            </w:r>
            <w:proofErr w:type="spellStart"/>
            <w:r w:rsidRPr="007A2C46">
              <w:rPr>
                <w:sz w:val="22"/>
                <w:szCs w:val="22"/>
              </w:rPr>
              <w:t>Loi</w:t>
            </w:r>
            <w:proofErr w:type="spellEnd"/>
            <w:r w:rsidRPr="007A2C46">
              <w:rPr>
                <w:sz w:val="22"/>
                <w:szCs w:val="22"/>
              </w:rPr>
              <w:t xml:space="preserve"> Ngo</w:t>
            </w:r>
          </w:p>
        </w:tc>
      </w:tr>
      <w:tr w:rsidR="007A2C46" w14:paraId="6295F0C0" w14:textId="77777777" w:rsidTr="002076ED">
        <w:trPr>
          <w:trHeight w:val="711"/>
        </w:trPr>
        <w:tc>
          <w:tcPr>
            <w:tcW w:w="10440" w:type="dxa"/>
            <w:gridSpan w:val="6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F1C7A8A" w14:textId="40D933A2" w:rsidR="007A2C46" w:rsidRDefault="007A2C46">
            <w:pPr>
              <w:pStyle w:val="Standard1"/>
              <w:rPr>
                <w:b/>
                <w:sz w:val="36"/>
              </w:rPr>
            </w:pPr>
            <w:bookmarkStart w:id="3" w:name="Topics"/>
            <w:bookmarkEnd w:id="2"/>
            <w:bookmarkEnd w:id="3"/>
            <w:r>
              <w:rPr>
                <w:b/>
                <w:sz w:val="36"/>
              </w:rPr>
              <w:t xml:space="preserve">Agenda    </w:t>
            </w:r>
          </w:p>
        </w:tc>
      </w:tr>
      <w:tr w:rsidR="00835795" w14:paraId="3B14D490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41CFD1" w14:textId="77777777" w:rsidR="00835795" w:rsidRDefault="00835795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38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CE4523" w14:textId="77777777" w:rsidR="00835795" w:rsidRDefault="00835795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3F431B" w14:textId="77777777" w:rsidR="00835795" w:rsidRDefault="00835795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FE3228" w14:textId="77777777" w:rsidR="00835795" w:rsidRDefault="00835795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D71016" w14:textId="77777777" w:rsidR="00835795" w:rsidRDefault="00835795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Status</w:t>
            </w:r>
          </w:p>
          <w:p w14:paraId="6090D084" w14:textId="77777777" w:rsidR="00835795" w:rsidRDefault="00835795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% done till date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9C3E75" w14:textId="77777777" w:rsidR="00835795" w:rsidRPr="00285969" w:rsidRDefault="00835795" w:rsidP="00782380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 Actual Date</w:t>
            </w:r>
          </w:p>
        </w:tc>
      </w:tr>
      <w:tr w:rsidR="00835795" w14:paraId="32D72C2C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2B6BC9" w14:textId="77777777" w:rsidR="00835795" w:rsidRDefault="00835795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38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D2BED6" w14:textId="0CCC92BA" w:rsidR="00835795" w:rsidRDefault="007A2C46" w:rsidP="00D115B1">
            <w:pPr>
              <w:pStyle w:val="Standard1"/>
              <w:spacing w:before="120" w:after="12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atch up from last semester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EFCFCB" w14:textId="77777777" w:rsidR="00835795" w:rsidRDefault="00835795" w:rsidP="00D115B1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034D21" w14:textId="1C01B0EA" w:rsidR="00835795" w:rsidRDefault="007A2C46" w:rsidP="00D115B1">
            <w:pPr>
              <w:pStyle w:val="Standard1"/>
              <w:spacing w:before="120" w:after="12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/12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B2C62C" w14:textId="44CC6A24" w:rsidR="00835795" w:rsidRDefault="007A2C46" w:rsidP="00D115B1">
            <w:pPr>
              <w:pStyle w:val="Standard1"/>
              <w:spacing w:before="120" w:after="12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00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692C59" w14:textId="6D03D3A7" w:rsidR="00835795" w:rsidRDefault="007A2C46" w:rsidP="00D115B1">
            <w:pPr>
              <w:pStyle w:val="Standard1"/>
              <w:spacing w:before="120" w:after="12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/12</w:t>
            </w:r>
          </w:p>
        </w:tc>
      </w:tr>
      <w:tr w:rsidR="00835795" w14:paraId="0E3E20C3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C665A9" w14:textId="77777777" w:rsidR="00835795" w:rsidRDefault="00835795" w:rsidP="00F44F3A">
            <w:pPr>
              <w:pStyle w:val="Standard1"/>
              <w:spacing w:before="120" w:after="120"/>
            </w:pPr>
            <w:r>
              <w:t xml:space="preserve">Tasks Assigned as per previous meeting </w:t>
            </w:r>
          </w:p>
        </w:tc>
        <w:tc>
          <w:tcPr>
            <w:tcW w:w="38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36B76B" w14:textId="47717F40" w:rsidR="00835795" w:rsidRDefault="008B737F" w:rsidP="00F44F3A">
            <w:pPr>
              <w:pStyle w:val="Standard1"/>
              <w:spacing w:before="120" w:after="120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N/A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277875" w14:textId="788BF312" w:rsidR="008B737F" w:rsidRDefault="008B737F" w:rsidP="00F44F3A">
            <w:pPr>
              <w:pStyle w:val="Standard1"/>
              <w:spacing w:before="120" w:after="120"/>
              <w:rPr>
                <w:rFonts w:hint="eastAsia"/>
                <w:lang w:eastAsia="ko-KR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45129E" w14:textId="6DD9A5A0" w:rsidR="00835795" w:rsidRDefault="00835795" w:rsidP="00F44F3A">
            <w:pPr>
              <w:pStyle w:val="Standard1"/>
              <w:spacing w:before="120" w:after="120"/>
              <w:rPr>
                <w:rFonts w:hint="eastAsia"/>
                <w:lang w:eastAsia="ko-KR"/>
              </w:rPr>
            </w:pP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E829BE" w14:textId="06505820" w:rsidR="00835795" w:rsidRDefault="00835795" w:rsidP="00F44F3A">
            <w:pPr>
              <w:pStyle w:val="Standard1"/>
              <w:spacing w:before="120" w:after="120"/>
              <w:rPr>
                <w:rFonts w:hint="eastAsia"/>
                <w:lang w:eastAsia="ko-KR"/>
              </w:rPr>
            </w:pP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9618B0" w14:textId="77777777" w:rsidR="00835795" w:rsidRDefault="00835795" w:rsidP="00F44F3A">
            <w:pPr>
              <w:pStyle w:val="Standard1"/>
              <w:spacing w:before="120" w:after="120"/>
            </w:pPr>
          </w:p>
        </w:tc>
      </w:tr>
      <w:tr w:rsidR="00835795" w14:paraId="6CF189E9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7B8008" w14:textId="77777777" w:rsidR="00835795" w:rsidRDefault="00835795" w:rsidP="00F44F3A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38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EB664F" w14:textId="33631A20" w:rsidR="00835795" w:rsidRDefault="008B737F" w:rsidP="00F44F3A">
            <w:pPr>
              <w:pStyle w:val="Standard1"/>
              <w:spacing w:before="120" w:after="120"/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apstone Sprint 5 Task assigned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F8F998" w14:textId="77777777" w:rsidR="008B737F" w:rsidRDefault="008B737F" w:rsidP="008B737F">
            <w:pPr>
              <w:pStyle w:val="Standard1"/>
              <w:spacing w:before="120" w:after="120"/>
              <w:rPr>
                <w:lang w:eastAsia="ko-KR"/>
              </w:rPr>
            </w:pPr>
            <w:r>
              <w:rPr>
                <w:lang w:eastAsia="ko-KR"/>
              </w:rPr>
              <w:t>Meeting minute</w:t>
            </w:r>
          </w:p>
          <w:p w14:paraId="098C0008" w14:textId="77777777" w:rsidR="008B737F" w:rsidRDefault="008B737F" w:rsidP="008B737F">
            <w:pPr>
              <w:pStyle w:val="Standard1"/>
              <w:spacing w:before="120" w:after="120"/>
              <w:rPr>
                <w:lang w:eastAsia="ko-KR"/>
              </w:rPr>
            </w:pPr>
            <w:r>
              <w:rPr>
                <w:lang w:eastAsia="ko-KR"/>
              </w:rPr>
              <w:t>Revision</w:t>
            </w:r>
          </w:p>
          <w:p w14:paraId="0DC0AF68" w14:textId="5AE9F524" w:rsidR="00835795" w:rsidRPr="008B737F" w:rsidRDefault="008B737F" w:rsidP="008B737F">
            <w:pPr>
              <w:pStyle w:val="Standard1"/>
              <w:spacing w:before="120" w:after="120"/>
              <w:rPr>
                <w:b/>
                <w:bCs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roject Report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15EB6E" w14:textId="4E001E80" w:rsidR="00835795" w:rsidRDefault="008B737F" w:rsidP="00F44F3A">
            <w:pPr>
              <w:pStyle w:val="Standard1"/>
              <w:spacing w:before="120" w:after="12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/6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F5B776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8BF98E" w14:textId="77777777" w:rsidR="00835795" w:rsidRDefault="00835795" w:rsidP="00F44F3A">
            <w:pPr>
              <w:pStyle w:val="Standard1"/>
              <w:spacing w:before="120" w:after="120"/>
            </w:pPr>
          </w:p>
        </w:tc>
      </w:tr>
      <w:tr w:rsidR="00835795" w14:paraId="53D99C18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449ADF" w14:textId="77777777" w:rsidR="00835795" w:rsidRDefault="00835795" w:rsidP="00136D2C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38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F60DCB" w14:textId="648EDD60" w:rsidR="00835795" w:rsidRDefault="008B737F" w:rsidP="00F44F3A">
            <w:pPr>
              <w:pStyle w:val="Standard1"/>
              <w:spacing w:before="120" w:after="120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Figma sharing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BE1BD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8FE3F5" w14:textId="33422900" w:rsidR="00835795" w:rsidRDefault="008B737F" w:rsidP="00F44F3A">
            <w:pPr>
              <w:pStyle w:val="Standard1"/>
              <w:spacing w:before="120" w:after="12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/31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28EEBE" w14:textId="43D274D5" w:rsidR="00835795" w:rsidRDefault="008B737F" w:rsidP="00F44F3A">
            <w:pPr>
              <w:pStyle w:val="Standard1"/>
              <w:spacing w:before="120" w:after="12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5</w:t>
            </w:r>
            <w:r>
              <w:rPr>
                <w:lang w:eastAsia="ko-KR"/>
              </w:rPr>
              <w:t>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5BC677" w14:textId="17617F68" w:rsidR="00835795" w:rsidRDefault="008B737F" w:rsidP="00F44F3A">
            <w:pPr>
              <w:pStyle w:val="Standard1"/>
              <w:spacing w:before="120" w:after="12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/12</w:t>
            </w:r>
          </w:p>
        </w:tc>
      </w:tr>
      <w:tr w:rsidR="00835795" w14:paraId="7D76D5E1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462EE4" w14:textId="77777777" w:rsidR="00835795" w:rsidRDefault="00835795" w:rsidP="00136D2C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38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81C96E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194A51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44D899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3630E2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FE3CFE" w14:textId="77777777" w:rsidR="00835795" w:rsidRDefault="00835795" w:rsidP="00F44F3A">
            <w:pPr>
              <w:pStyle w:val="Standard1"/>
              <w:spacing w:before="120" w:after="120"/>
            </w:pPr>
          </w:p>
        </w:tc>
      </w:tr>
      <w:tr w:rsidR="00835795" w14:paraId="4D2836D0" w14:textId="77777777" w:rsidTr="00835795">
        <w:trPr>
          <w:trHeight w:val="199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F8115F" w14:textId="77777777" w:rsidR="00835795" w:rsidRDefault="00835795" w:rsidP="00F44F3A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38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BF5470" w14:textId="43A74C35" w:rsidR="00835795" w:rsidRDefault="00835795" w:rsidP="00F44F3A">
            <w:pPr>
              <w:pStyle w:val="Standard1"/>
              <w:spacing w:before="120" w:after="120"/>
            </w:pPr>
            <w:r>
              <w:t>Date:</w:t>
            </w:r>
            <w:r w:rsidR="008B737F">
              <w:t xml:space="preserve"> 1/19</w:t>
            </w:r>
          </w:p>
          <w:p w14:paraId="741707E1" w14:textId="7DA87C79" w:rsidR="00835795" w:rsidRDefault="00835795" w:rsidP="00F44F3A">
            <w:pPr>
              <w:pStyle w:val="Standard1"/>
              <w:spacing w:before="120" w:after="120"/>
            </w:pPr>
            <w:r>
              <w:t xml:space="preserve">Time: </w:t>
            </w:r>
            <w:r w:rsidR="008B737F">
              <w:t>3pm</w:t>
            </w:r>
          </w:p>
          <w:p w14:paraId="32962F9C" w14:textId="6EB59D7E" w:rsidR="00835795" w:rsidRDefault="00835795" w:rsidP="00F44F3A">
            <w:pPr>
              <w:pStyle w:val="Standard1"/>
              <w:spacing w:before="120" w:after="120"/>
            </w:pPr>
            <w:r>
              <w:t>Location:</w:t>
            </w:r>
            <w:r w:rsidR="008B737F">
              <w:t xml:space="preserve"> Remote</w:t>
            </w:r>
          </w:p>
          <w:p w14:paraId="31DB3A19" w14:textId="3A97CEA9" w:rsidR="008B737F" w:rsidRPr="008B737F" w:rsidRDefault="00835795" w:rsidP="008B737F">
            <w:pPr>
              <w:pStyle w:val="Standard1"/>
              <w:spacing w:before="120" w:after="120"/>
              <w:rPr>
                <w:rFonts w:hint="eastAsia"/>
                <w:lang w:eastAsia="ko-KR"/>
              </w:rPr>
            </w:pPr>
            <w:r>
              <w:t xml:space="preserve">Agenda: </w:t>
            </w:r>
            <w:r w:rsidR="008B737F">
              <w:t>Sprint 5, Development start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50A6F3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219843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DB0FF7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005776" w14:textId="77777777" w:rsidR="00835795" w:rsidRDefault="00835795" w:rsidP="00F44F3A">
            <w:pPr>
              <w:pStyle w:val="Standard1"/>
              <w:spacing w:before="120" w:after="120"/>
            </w:pPr>
          </w:p>
        </w:tc>
      </w:tr>
    </w:tbl>
    <w:p w14:paraId="1ACBA773" w14:textId="407D46B2" w:rsidR="008B737F" w:rsidRDefault="008B737F" w:rsidP="0016291E">
      <w:pPr>
        <w:rPr>
          <w:lang w:val="en-GB"/>
        </w:rPr>
      </w:pPr>
    </w:p>
    <w:p w14:paraId="210DE8E4" w14:textId="77777777" w:rsidR="008B737F" w:rsidRDefault="008B737F">
      <w:pPr>
        <w:rPr>
          <w:lang w:val="en-GB"/>
        </w:rPr>
      </w:pPr>
      <w:r>
        <w:rPr>
          <w:lang w:val="en-GB"/>
        </w:rPr>
        <w:br w:type="page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827"/>
        <w:gridCol w:w="1559"/>
        <w:gridCol w:w="1276"/>
        <w:gridCol w:w="983"/>
        <w:gridCol w:w="1127"/>
      </w:tblGrid>
      <w:tr w:rsidR="008B737F" w14:paraId="5A7FABD0" w14:textId="77777777" w:rsidTr="00507893">
        <w:trPr>
          <w:trHeight w:val="2395"/>
        </w:trPr>
        <w:tc>
          <w:tcPr>
            <w:tcW w:w="10440" w:type="dxa"/>
            <w:gridSpan w:val="6"/>
            <w:shd w:val="pct10" w:color="auto" w:fill="auto"/>
          </w:tcPr>
          <w:p w14:paraId="69F6BAC7" w14:textId="77777777" w:rsidR="008B737F" w:rsidRDefault="008B737F" w:rsidP="00507893">
            <w:pPr>
              <w:pStyle w:val="Standard1"/>
              <w:rPr>
                <w:b/>
                <w:sz w:val="40"/>
              </w:rPr>
            </w:pPr>
            <w:r>
              <w:rPr>
                <w:b/>
                <w:sz w:val="40"/>
              </w:rPr>
              <w:lastRenderedPageBreak/>
              <w:t xml:space="preserve">Team </w:t>
            </w:r>
            <w:r w:rsidRPr="007A2C46">
              <w:rPr>
                <w:b/>
                <w:sz w:val="40"/>
              </w:rPr>
              <w:t>3</w:t>
            </w:r>
          </w:p>
          <w:p w14:paraId="396845B3" w14:textId="77777777" w:rsidR="008B737F" w:rsidRPr="00A245F2" w:rsidRDefault="008B737F" w:rsidP="00507893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Capstone Project I</w:t>
            </w:r>
            <w:r>
              <w:rPr>
                <w:b/>
                <w:sz w:val="36"/>
                <w:szCs w:val="36"/>
              </w:rPr>
              <w:t>I</w:t>
            </w:r>
          </w:p>
          <w:p w14:paraId="7046C2F5" w14:textId="77777777" w:rsidR="008B737F" w:rsidRPr="007A2C46" w:rsidRDefault="008B737F" w:rsidP="00507893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Minutes of Meeting</w:t>
            </w:r>
            <w:r>
              <w:rPr>
                <w:rFonts w:hint="eastAsia"/>
                <w:b/>
                <w:sz w:val="36"/>
                <w:szCs w:val="36"/>
                <w:lang w:eastAsia="ko-KR"/>
              </w:rPr>
              <w:t xml:space="preserve"> </w:t>
            </w:r>
            <w:r w:rsidRPr="00A245F2">
              <w:rPr>
                <w:b/>
                <w:sz w:val="36"/>
                <w:szCs w:val="36"/>
              </w:rPr>
              <w:t>#</w:t>
            </w:r>
            <w:r>
              <w:rPr>
                <w:b/>
                <w:sz w:val="36"/>
                <w:szCs w:val="36"/>
              </w:rPr>
              <w:t>2022-1</w:t>
            </w:r>
          </w:p>
          <w:p w14:paraId="65B23686" w14:textId="0574E66A" w:rsidR="008B737F" w:rsidRDefault="008B737F" w:rsidP="00507893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Date: Jan 1</w:t>
            </w:r>
            <w:r>
              <w:rPr>
                <w:b/>
                <w:sz w:val="24"/>
              </w:rPr>
              <w:t>9</w:t>
            </w:r>
            <w:r>
              <w:rPr>
                <w:b/>
                <w:sz w:val="24"/>
              </w:rPr>
              <w:t>, 2022</w:t>
            </w:r>
          </w:p>
          <w:p w14:paraId="00E2A6E6" w14:textId="77777777" w:rsidR="008B737F" w:rsidRDefault="008B737F" w:rsidP="00507893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Time: 3pm</w:t>
            </w:r>
          </w:p>
          <w:p w14:paraId="12296E78" w14:textId="77777777" w:rsidR="008B737F" w:rsidRDefault="008B737F" w:rsidP="00507893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 Remote</w:t>
            </w:r>
          </w:p>
        </w:tc>
      </w:tr>
      <w:tr w:rsidR="008B737F" w14:paraId="3095121B" w14:textId="77777777" w:rsidTr="00507893">
        <w:trPr>
          <w:trHeight w:val="1815"/>
        </w:trPr>
        <w:tc>
          <w:tcPr>
            <w:tcW w:w="10440" w:type="dxa"/>
            <w:gridSpan w:val="6"/>
          </w:tcPr>
          <w:p w14:paraId="6EEF3512" w14:textId="77777777" w:rsidR="008B737F" w:rsidRPr="007A2C46" w:rsidRDefault="008B737F" w:rsidP="00507893">
            <w:pPr>
              <w:rPr>
                <w:sz w:val="22"/>
                <w:szCs w:val="22"/>
              </w:rPr>
            </w:pPr>
            <w:r w:rsidRPr="007A2C46">
              <w:rPr>
                <w:sz w:val="22"/>
                <w:szCs w:val="22"/>
              </w:rPr>
              <w:t>Attendees:</w:t>
            </w:r>
          </w:p>
          <w:p w14:paraId="69D3E846" w14:textId="77777777" w:rsidR="008B737F" w:rsidRPr="007A2C46" w:rsidRDefault="008B737F" w:rsidP="00507893">
            <w:pPr>
              <w:pStyle w:val="Standard1"/>
              <w:rPr>
                <w:sz w:val="22"/>
                <w:szCs w:val="22"/>
              </w:rPr>
            </w:pPr>
            <w:r w:rsidRPr="007A2C46">
              <w:rPr>
                <w:sz w:val="22"/>
                <w:szCs w:val="22"/>
              </w:rPr>
              <w:t xml:space="preserve">Team member 1: </w:t>
            </w:r>
            <w:r w:rsidRPr="007A2C46">
              <w:rPr>
                <w:rFonts w:hint="eastAsia"/>
                <w:sz w:val="22"/>
                <w:szCs w:val="22"/>
                <w:lang w:eastAsia="ko-KR"/>
              </w:rPr>
              <w:t>Y</w:t>
            </w:r>
            <w:r w:rsidRPr="007A2C46">
              <w:rPr>
                <w:sz w:val="22"/>
                <w:szCs w:val="22"/>
                <w:lang w:eastAsia="ko-KR"/>
              </w:rPr>
              <w:t>oo Kyung Baek</w:t>
            </w:r>
          </w:p>
          <w:p w14:paraId="0182C5A3" w14:textId="77777777" w:rsidR="008B737F" w:rsidRPr="007A2C46" w:rsidRDefault="008B737F" w:rsidP="00507893">
            <w:pPr>
              <w:pStyle w:val="Standard1"/>
              <w:rPr>
                <w:sz w:val="22"/>
                <w:szCs w:val="22"/>
              </w:rPr>
            </w:pPr>
            <w:r w:rsidRPr="007A2C46">
              <w:rPr>
                <w:sz w:val="22"/>
                <w:szCs w:val="22"/>
              </w:rPr>
              <w:t>Team member 2: Sunny Arun</w:t>
            </w:r>
          </w:p>
          <w:p w14:paraId="10E4A987" w14:textId="77777777" w:rsidR="008B737F" w:rsidRPr="007A2C46" w:rsidRDefault="008B737F" w:rsidP="00507893">
            <w:pPr>
              <w:pStyle w:val="Standard1"/>
              <w:rPr>
                <w:sz w:val="22"/>
                <w:szCs w:val="22"/>
              </w:rPr>
            </w:pPr>
            <w:r w:rsidRPr="007A2C46">
              <w:rPr>
                <w:sz w:val="22"/>
                <w:szCs w:val="22"/>
              </w:rPr>
              <w:t xml:space="preserve">Team member 3: </w:t>
            </w:r>
            <w:proofErr w:type="spellStart"/>
            <w:r w:rsidRPr="007A2C46">
              <w:rPr>
                <w:sz w:val="22"/>
                <w:szCs w:val="22"/>
              </w:rPr>
              <w:t>Xiaolin</w:t>
            </w:r>
            <w:proofErr w:type="spellEnd"/>
            <w:r w:rsidRPr="007A2C46">
              <w:rPr>
                <w:sz w:val="22"/>
                <w:szCs w:val="22"/>
              </w:rPr>
              <w:t xml:space="preserve"> Wang</w:t>
            </w:r>
          </w:p>
          <w:p w14:paraId="2F485312" w14:textId="77777777" w:rsidR="008B737F" w:rsidRPr="007A2C46" w:rsidRDefault="008B737F" w:rsidP="00507893">
            <w:pPr>
              <w:pStyle w:val="Standard1"/>
              <w:rPr>
                <w:sz w:val="22"/>
                <w:szCs w:val="22"/>
              </w:rPr>
            </w:pPr>
            <w:r w:rsidRPr="007A2C46">
              <w:rPr>
                <w:sz w:val="22"/>
                <w:szCs w:val="22"/>
              </w:rPr>
              <w:t xml:space="preserve">Team member 4: </w:t>
            </w:r>
            <w:proofErr w:type="spellStart"/>
            <w:r w:rsidRPr="007A2C46">
              <w:rPr>
                <w:sz w:val="22"/>
                <w:szCs w:val="22"/>
              </w:rPr>
              <w:t>Ke</w:t>
            </w:r>
            <w:proofErr w:type="spellEnd"/>
            <w:r w:rsidRPr="007A2C46">
              <w:rPr>
                <w:sz w:val="22"/>
                <w:szCs w:val="22"/>
              </w:rPr>
              <w:t xml:space="preserve"> Wang</w:t>
            </w:r>
          </w:p>
          <w:p w14:paraId="04A7B345" w14:textId="77777777" w:rsidR="008B737F" w:rsidRDefault="008B737F" w:rsidP="00507893">
            <w:pPr>
              <w:pStyle w:val="Standard1"/>
            </w:pPr>
            <w:r w:rsidRPr="007A2C46">
              <w:rPr>
                <w:sz w:val="22"/>
                <w:szCs w:val="22"/>
              </w:rPr>
              <w:t xml:space="preserve">Team member 5: Tan </w:t>
            </w:r>
            <w:proofErr w:type="spellStart"/>
            <w:r w:rsidRPr="007A2C46">
              <w:rPr>
                <w:sz w:val="22"/>
                <w:szCs w:val="22"/>
              </w:rPr>
              <w:t>Loi</w:t>
            </w:r>
            <w:proofErr w:type="spellEnd"/>
            <w:r w:rsidRPr="007A2C46">
              <w:rPr>
                <w:sz w:val="22"/>
                <w:szCs w:val="22"/>
              </w:rPr>
              <w:t xml:space="preserve"> Ngo</w:t>
            </w:r>
          </w:p>
        </w:tc>
      </w:tr>
      <w:tr w:rsidR="008B737F" w14:paraId="11980C32" w14:textId="77777777" w:rsidTr="00507893">
        <w:trPr>
          <w:trHeight w:val="711"/>
        </w:trPr>
        <w:tc>
          <w:tcPr>
            <w:tcW w:w="10440" w:type="dxa"/>
            <w:gridSpan w:val="6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61E46232" w14:textId="77777777" w:rsidR="008B737F" w:rsidRDefault="008B737F" w:rsidP="00507893">
            <w:pPr>
              <w:pStyle w:val="Standard1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Agenda    </w:t>
            </w:r>
          </w:p>
        </w:tc>
      </w:tr>
      <w:tr w:rsidR="008B737F" w14:paraId="1C7F5FDC" w14:textId="77777777" w:rsidTr="00507893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1884E0" w14:textId="77777777" w:rsidR="008B737F" w:rsidRDefault="008B737F" w:rsidP="00507893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38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AE4D61" w14:textId="77777777" w:rsidR="008B737F" w:rsidRDefault="008B737F" w:rsidP="00507893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DB716E" w14:textId="77777777" w:rsidR="008B737F" w:rsidRDefault="008B737F" w:rsidP="00507893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9B7814" w14:textId="77777777" w:rsidR="008B737F" w:rsidRDefault="008B737F" w:rsidP="00507893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5A7F6A" w14:textId="77777777" w:rsidR="008B737F" w:rsidRDefault="008B737F" w:rsidP="00507893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Status</w:t>
            </w:r>
          </w:p>
          <w:p w14:paraId="0BD6F1C8" w14:textId="1C5194B8" w:rsidR="008B737F" w:rsidRDefault="008B737F" w:rsidP="00507893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% </w:t>
            </w:r>
            <w:r>
              <w:rPr>
                <w:b/>
              </w:rPr>
              <w:t>Done</w:t>
            </w:r>
            <w:r>
              <w:rPr>
                <w:b/>
              </w:rPr>
              <w:t xml:space="preserve"> till date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064B30" w14:textId="77777777" w:rsidR="008B737F" w:rsidRPr="00285969" w:rsidRDefault="008B737F" w:rsidP="00507893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 Actual Date</w:t>
            </w:r>
          </w:p>
        </w:tc>
      </w:tr>
      <w:tr w:rsidR="008B737F" w14:paraId="6C6FB815" w14:textId="77777777" w:rsidTr="00507893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8D3238" w14:textId="77777777" w:rsidR="008B737F" w:rsidRDefault="008B737F" w:rsidP="00507893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38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CC6A22" w14:textId="7903A4CC" w:rsidR="008B737F" w:rsidRDefault="008B737F" w:rsidP="00507893">
            <w:pPr>
              <w:pStyle w:val="Standard1"/>
              <w:spacing w:before="120" w:after="120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 xml:space="preserve">Capstone Project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06163" w14:textId="77777777" w:rsidR="008B737F" w:rsidRDefault="008B737F" w:rsidP="00507893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74CDEF" w14:textId="77777777" w:rsidR="008B737F" w:rsidRDefault="008B737F" w:rsidP="00507893">
            <w:pPr>
              <w:pStyle w:val="Standard1"/>
              <w:spacing w:before="120" w:after="12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/12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0D21CB" w14:textId="77777777" w:rsidR="008B737F" w:rsidRDefault="008B737F" w:rsidP="00507893">
            <w:pPr>
              <w:pStyle w:val="Standard1"/>
              <w:spacing w:before="120" w:after="12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00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D625AB" w14:textId="77777777" w:rsidR="008B737F" w:rsidRDefault="008B737F" w:rsidP="00507893">
            <w:pPr>
              <w:pStyle w:val="Standard1"/>
              <w:spacing w:before="120" w:after="12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/12</w:t>
            </w:r>
          </w:p>
        </w:tc>
      </w:tr>
      <w:tr w:rsidR="008B737F" w14:paraId="65AEF313" w14:textId="77777777" w:rsidTr="00507893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F5E8DB" w14:textId="77777777" w:rsidR="008B737F" w:rsidRDefault="008B737F" w:rsidP="008B737F">
            <w:pPr>
              <w:pStyle w:val="Standard1"/>
              <w:spacing w:before="120" w:after="120"/>
            </w:pPr>
            <w:r>
              <w:t xml:space="preserve">Tasks Assigned as per previous meeting </w:t>
            </w:r>
          </w:p>
        </w:tc>
        <w:tc>
          <w:tcPr>
            <w:tcW w:w="38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F2E144" w14:textId="1EBD695C" w:rsidR="008B737F" w:rsidRDefault="008B737F" w:rsidP="008B737F">
            <w:pPr>
              <w:pStyle w:val="Standard1"/>
              <w:spacing w:before="120" w:after="12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apstone Sprint 5 Task assigned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6C0476" w14:textId="77777777" w:rsidR="008B737F" w:rsidRDefault="008B737F" w:rsidP="008B737F">
            <w:pPr>
              <w:pStyle w:val="Standard1"/>
              <w:spacing w:before="120" w:after="120"/>
              <w:rPr>
                <w:lang w:eastAsia="ko-KR"/>
              </w:rPr>
            </w:pPr>
            <w:r>
              <w:rPr>
                <w:lang w:eastAsia="ko-KR"/>
              </w:rPr>
              <w:t>Meeting minute</w:t>
            </w:r>
          </w:p>
          <w:p w14:paraId="0CF3E9D4" w14:textId="77777777" w:rsidR="008B737F" w:rsidRDefault="008B737F" w:rsidP="008B737F">
            <w:pPr>
              <w:pStyle w:val="Standard1"/>
              <w:spacing w:before="120" w:after="120"/>
              <w:rPr>
                <w:lang w:eastAsia="ko-KR"/>
              </w:rPr>
            </w:pPr>
            <w:r>
              <w:rPr>
                <w:lang w:eastAsia="ko-KR"/>
              </w:rPr>
              <w:t>Revision</w:t>
            </w:r>
          </w:p>
          <w:p w14:paraId="58B8C106" w14:textId="045E1E05" w:rsidR="008B737F" w:rsidRDefault="008B737F" w:rsidP="008B737F">
            <w:pPr>
              <w:pStyle w:val="Standard1"/>
              <w:spacing w:before="120" w:after="12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roject Report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D1DC6B" w14:textId="29B25B8B" w:rsidR="008B737F" w:rsidRDefault="008B737F" w:rsidP="008B737F">
            <w:pPr>
              <w:pStyle w:val="Standard1"/>
              <w:spacing w:before="120" w:after="12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/6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01DB87" w14:textId="31BC5325" w:rsidR="008B737F" w:rsidRDefault="008B737F" w:rsidP="008B737F">
            <w:pPr>
              <w:pStyle w:val="Standard1"/>
              <w:spacing w:before="120" w:after="12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8</w:t>
            </w:r>
            <w:r>
              <w:rPr>
                <w:lang w:eastAsia="ko-KR"/>
              </w:rPr>
              <w:t>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4F77AD" w14:textId="727F63DC" w:rsidR="008B737F" w:rsidRDefault="008B737F" w:rsidP="008B737F">
            <w:pPr>
              <w:pStyle w:val="Standard1"/>
              <w:spacing w:before="120" w:after="12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/19</w:t>
            </w:r>
          </w:p>
        </w:tc>
      </w:tr>
      <w:tr w:rsidR="008B737F" w14:paraId="73B5E6E8" w14:textId="77777777" w:rsidTr="00507893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B007D5" w14:textId="77777777" w:rsidR="008B737F" w:rsidRDefault="008B737F" w:rsidP="008B737F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38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292763" w14:textId="194CC44E" w:rsidR="008B737F" w:rsidRPr="008B737F" w:rsidRDefault="008B737F" w:rsidP="008B737F">
            <w:pPr>
              <w:pStyle w:val="Standard1"/>
              <w:spacing w:before="120" w:after="120"/>
              <w:rPr>
                <w:b/>
                <w:bCs/>
              </w:rPr>
            </w:pPr>
            <w:r>
              <w:rPr>
                <w:lang w:eastAsia="ko-KR"/>
              </w:rPr>
              <w:t>Figma sharing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58CE30" w14:textId="0C8B412D" w:rsidR="008B737F" w:rsidRPr="008B737F" w:rsidRDefault="008B737F" w:rsidP="008B737F">
            <w:pPr>
              <w:pStyle w:val="Standard1"/>
              <w:spacing w:before="120" w:after="120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EAD451" w14:textId="31139F9B" w:rsidR="008B737F" w:rsidRDefault="008B737F" w:rsidP="008B737F">
            <w:pPr>
              <w:pStyle w:val="Standard1"/>
              <w:spacing w:before="120" w:after="12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/31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DFE8D7" w14:textId="58DECAC9" w:rsidR="008B737F" w:rsidRDefault="008B737F" w:rsidP="008B737F">
            <w:pPr>
              <w:pStyle w:val="Standard1"/>
              <w:spacing w:before="120" w:after="120"/>
            </w:pPr>
            <w:r>
              <w:rPr>
                <w:lang w:eastAsia="ko-KR"/>
              </w:rPr>
              <w:t>80%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F44989" w14:textId="761653D0" w:rsidR="008B737F" w:rsidRDefault="008B737F" w:rsidP="008B737F">
            <w:pPr>
              <w:pStyle w:val="Standard1"/>
              <w:spacing w:before="120" w:after="120"/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/19</w:t>
            </w:r>
          </w:p>
        </w:tc>
      </w:tr>
      <w:tr w:rsidR="008B737F" w14:paraId="01118414" w14:textId="77777777" w:rsidTr="00507893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683FD4" w14:textId="77777777" w:rsidR="008B737F" w:rsidRDefault="008B737F" w:rsidP="008B737F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38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657112" w14:textId="05EF9E1D" w:rsidR="008B737F" w:rsidRDefault="008B737F" w:rsidP="008B737F">
            <w:pPr>
              <w:pStyle w:val="Standard1"/>
              <w:spacing w:before="120" w:after="120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Back-end Development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AF9D34" w14:textId="13D19D93" w:rsidR="008B737F" w:rsidRDefault="008B737F" w:rsidP="008B737F">
            <w:pPr>
              <w:pStyle w:val="Standard1"/>
              <w:spacing w:before="120" w:after="120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 xml:space="preserve">Review MongoDB and Mongoose 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2E8952" w14:textId="4FFBB59C" w:rsidR="008B737F" w:rsidRDefault="008B737F" w:rsidP="008B737F">
            <w:pPr>
              <w:pStyle w:val="Standard1"/>
              <w:spacing w:before="120" w:after="12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/5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56AF76" w14:textId="145AAF2E" w:rsidR="008B737F" w:rsidRDefault="008B737F" w:rsidP="008B737F">
            <w:pPr>
              <w:pStyle w:val="Standard1"/>
              <w:spacing w:before="120" w:after="120"/>
              <w:rPr>
                <w:rFonts w:hint="eastAsia"/>
                <w:lang w:eastAsia="ko-KR"/>
              </w:rPr>
            </w:pP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95FCD6" w14:textId="5106FE68" w:rsidR="008B737F" w:rsidRDefault="008B737F" w:rsidP="008B737F">
            <w:pPr>
              <w:pStyle w:val="Standard1"/>
              <w:spacing w:before="120" w:after="120"/>
              <w:rPr>
                <w:rFonts w:hint="eastAsia"/>
                <w:lang w:eastAsia="ko-KR"/>
              </w:rPr>
            </w:pPr>
          </w:p>
        </w:tc>
      </w:tr>
      <w:tr w:rsidR="008B737F" w14:paraId="18739DAC" w14:textId="77777777" w:rsidTr="00507893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04B342" w14:textId="77777777" w:rsidR="008B737F" w:rsidRDefault="008B737F" w:rsidP="008B737F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38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5DA31A" w14:textId="77777777" w:rsidR="008B737F" w:rsidRDefault="008B737F" w:rsidP="008B737F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46DD4C" w14:textId="77777777" w:rsidR="008B737F" w:rsidRDefault="008B737F" w:rsidP="008B737F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A47B52" w14:textId="77777777" w:rsidR="008B737F" w:rsidRDefault="008B737F" w:rsidP="008B737F">
            <w:pPr>
              <w:pStyle w:val="Standard1"/>
              <w:spacing w:before="120" w:after="120"/>
            </w:pP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1BDEA8" w14:textId="77777777" w:rsidR="008B737F" w:rsidRDefault="008B737F" w:rsidP="008B737F">
            <w:pPr>
              <w:pStyle w:val="Standard1"/>
              <w:spacing w:before="120" w:after="120"/>
            </w:pP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399772" w14:textId="77777777" w:rsidR="008B737F" w:rsidRDefault="008B737F" w:rsidP="008B737F">
            <w:pPr>
              <w:pStyle w:val="Standard1"/>
              <w:spacing w:before="120" w:after="120"/>
            </w:pPr>
          </w:p>
        </w:tc>
      </w:tr>
      <w:tr w:rsidR="008B737F" w14:paraId="2BF677F2" w14:textId="77777777" w:rsidTr="00507893">
        <w:trPr>
          <w:trHeight w:val="199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749E3C" w14:textId="77777777" w:rsidR="008B737F" w:rsidRDefault="008B737F" w:rsidP="008B737F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38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E739F6" w14:textId="2ACBD349" w:rsidR="008B737F" w:rsidRDefault="008B737F" w:rsidP="008B737F">
            <w:pPr>
              <w:pStyle w:val="Standard1"/>
              <w:tabs>
                <w:tab w:val="left" w:pos="1330"/>
              </w:tabs>
              <w:spacing w:before="120" w:after="120"/>
            </w:pPr>
            <w:r>
              <w:t>Date</w:t>
            </w:r>
            <w:r>
              <w:t>: 1/26</w:t>
            </w:r>
          </w:p>
          <w:p w14:paraId="5BA78E39" w14:textId="18C24C85" w:rsidR="008B737F" w:rsidRDefault="008B737F" w:rsidP="008B737F">
            <w:pPr>
              <w:pStyle w:val="Standard1"/>
              <w:spacing w:before="120" w:after="120"/>
            </w:pPr>
            <w:r>
              <w:t xml:space="preserve">Time: </w:t>
            </w:r>
            <w:r>
              <w:t>3pm</w:t>
            </w:r>
          </w:p>
          <w:p w14:paraId="46080436" w14:textId="7E4B8E5A" w:rsidR="008B737F" w:rsidRDefault="008B737F" w:rsidP="008B737F">
            <w:pPr>
              <w:pStyle w:val="Standard1"/>
              <w:spacing w:before="120" w:after="120"/>
            </w:pPr>
            <w:r>
              <w:t>Location:</w:t>
            </w:r>
            <w:r>
              <w:t xml:space="preserve"> Remote</w:t>
            </w:r>
          </w:p>
          <w:p w14:paraId="3C966DD9" w14:textId="39546A8B" w:rsidR="008B737F" w:rsidRDefault="008B737F" w:rsidP="008B737F">
            <w:pPr>
              <w:pStyle w:val="Standard1"/>
              <w:spacing w:before="120" w:after="120"/>
            </w:pPr>
            <w:r>
              <w:t xml:space="preserve">Agenda: </w:t>
            </w:r>
            <w:r>
              <w:t>Submission of Sprint 5</w:t>
            </w:r>
          </w:p>
          <w:p w14:paraId="109219C3" w14:textId="77777777" w:rsidR="008B737F" w:rsidRPr="0016291E" w:rsidRDefault="008B737F" w:rsidP="008B737F">
            <w:pPr>
              <w:rPr>
                <w:lang w:val="en-GB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F31745" w14:textId="77777777" w:rsidR="008B737F" w:rsidRDefault="008B737F" w:rsidP="008B737F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D08C35" w14:textId="77777777" w:rsidR="008B737F" w:rsidRDefault="008B737F" w:rsidP="008B737F">
            <w:pPr>
              <w:pStyle w:val="Standard1"/>
              <w:spacing w:before="120" w:after="120"/>
            </w:pP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9F946F" w14:textId="77777777" w:rsidR="008B737F" w:rsidRDefault="008B737F" w:rsidP="008B737F">
            <w:pPr>
              <w:pStyle w:val="Standard1"/>
              <w:spacing w:before="120" w:after="120"/>
            </w:pP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0E5597" w14:textId="77777777" w:rsidR="008B737F" w:rsidRDefault="008B737F" w:rsidP="008B737F">
            <w:pPr>
              <w:pStyle w:val="Standard1"/>
              <w:spacing w:before="120" w:after="120"/>
            </w:pPr>
          </w:p>
        </w:tc>
      </w:tr>
    </w:tbl>
    <w:p w14:paraId="3E82F1A6" w14:textId="77777777" w:rsidR="007C0B2F" w:rsidRDefault="007C0B2F" w:rsidP="0016291E">
      <w:pPr>
        <w:rPr>
          <w:lang w:val="en-GB"/>
        </w:rPr>
      </w:pPr>
    </w:p>
    <w:sectPr w:rsidR="007C0B2F" w:rsidSect="00835795">
      <w:pgSz w:w="12240" w:h="15840" w:code="1"/>
      <w:pgMar w:top="426" w:right="1008" w:bottom="567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DEB"/>
    <w:rsid w:val="00056104"/>
    <w:rsid w:val="00062C8D"/>
    <w:rsid w:val="00073410"/>
    <w:rsid w:val="00087F03"/>
    <w:rsid w:val="000B66C5"/>
    <w:rsid w:val="000D29B9"/>
    <w:rsid w:val="000E1E0D"/>
    <w:rsid w:val="00120431"/>
    <w:rsid w:val="0012691A"/>
    <w:rsid w:val="00136D2C"/>
    <w:rsid w:val="0016291E"/>
    <w:rsid w:val="00187519"/>
    <w:rsid w:val="001B7575"/>
    <w:rsid w:val="001D01D2"/>
    <w:rsid w:val="00207F81"/>
    <w:rsid w:val="00232FAA"/>
    <w:rsid w:val="00245DEB"/>
    <w:rsid w:val="00255652"/>
    <w:rsid w:val="00264505"/>
    <w:rsid w:val="00270A62"/>
    <w:rsid w:val="00275E67"/>
    <w:rsid w:val="00285969"/>
    <w:rsid w:val="00293F91"/>
    <w:rsid w:val="00294FF1"/>
    <w:rsid w:val="002B07CD"/>
    <w:rsid w:val="002B3F36"/>
    <w:rsid w:val="002E4C88"/>
    <w:rsid w:val="002F2A5F"/>
    <w:rsid w:val="00317406"/>
    <w:rsid w:val="00386AD2"/>
    <w:rsid w:val="003D0276"/>
    <w:rsid w:val="003D2877"/>
    <w:rsid w:val="004070FC"/>
    <w:rsid w:val="00445966"/>
    <w:rsid w:val="00476EF0"/>
    <w:rsid w:val="004C7374"/>
    <w:rsid w:val="004E2405"/>
    <w:rsid w:val="00534F83"/>
    <w:rsid w:val="00564447"/>
    <w:rsid w:val="005C44D4"/>
    <w:rsid w:val="005F3F0E"/>
    <w:rsid w:val="006415C4"/>
    <w:rsid w:val="00641B79"/>
    <w:rsid w:val="006434AF"/>
    <w:rsid w:val="00657935"/>
    <w:rsid w:val="0066588B"/>
    <w:rsid w:val="00674881"/>
    <w:rsid w:val="0068006E"/>
    <w:rsid w:val="006C25AC"/>
    <w:rsid w:val="006F3CD5"/>
    <w:rsid w:val="00702DEC"/>
    <w:rsid w:val="0077361D"/>
    <w:rsid w:val="00782380"/>
    <w:rsid w:val="00783355"/>
    <w:rsid w:val="007A2C46"/>
    <w:rsid w:val="007C0B2F"/>
    <w:rsid w:val="007D7312"/>
    <w:rsid w:val="007E19F9"/>
    <w:rsid w:val="008029B4"/>
    <w:rsid w:val="00815FE8"/>
    <w:rsid w:val="00835795"/>
    <w:rsid w:val="008A7CFF"/>
    <w:rsid w:val="008B737F"/>
    <w:rsid w:val="008C34CB"/>
    <w:rsid w:val="00914913"/>
    <w:rsid w:val="009D7B44"/>
    <w:rsid w:val="009E187C"/>
    <w:rsid w:val="009E5D4F"/>
    <w:rsid w:val="00A12251"/>
    <w:rsid w:val="00A245F2"/>
    <w:rsid w:val="00A77DC2"/>
    <w:rsid w:val="00AA463B"/>
    <w:rsid w:val="00AC0DE2"/>
    <w:rsid w:val="00AD2CA9"/>
    <w:rsid w:val="00AD62D4"/>
    <w:rsid w:val="00B10DC2"/>
    <w:rsid w:val="00B357FB"/>
    <w:rsid w:val="00B526F9"/>
    <w:rsid w:val="00B81DE9"/>
    <w:rsid w:val="00B849EF"/>
    <w:rsid w:val="00BA081D"/>
    <w:rsid w:val="00C267F1"/>
    <w:rsid w:val="00C354D5"/>
    <w:rsid w:val="00C641E4"/>
    <w:rsid w:val="00C73F96"/>
    <w:rsid w:val="00CD13BB"/>
    <w:rsid w:val="00D115B1"/>
    <w:rsid w:val="00D64A49"/>
    <w:rsid w:val="00D66AF9"/>
    <w:rsid w:val="00DA41A9"/>
    <w:rsid w:val="00DB133F"/>
    <w:rsid w:val="00DB269A"/>
    <w:rsid w:val="00DC6A63"/>
    <w:rsid w:val="00E36262"/>
    <w:rsid w:val="00E56424"/>
    <w:rsid w:val="00E65727"/>
    <w:rsid w:val="00E8133F"/>
    <w:rsid w:val="00EA25B9"/>
    <w:rsid w:val="00EB0AEB"/>
    <w:rsid w:val="00F07F96"/>
    <w:rsid w:val="00F44F3A"/>
    <w:rsid w:val="00F76EEE"/>
    <w:rsid w:val="00FC5253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CDCF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a"/>
    <w:rsid w:val="00245DEB"/>
    <w:pPr>
      <w:spacing w:before="60" w:after="60"/>
    </w:pPr>
  </w:style>
  <w:style w:type="character" w:styleId="a4">
    <w:name w:val="Hyperlink"/>
    <w:basedOn w:val="a0"/>
    <w:rsid w:val="005C44D4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F3F0E"/>
    <w:pPr>
      <w:ind w:left="720"/>
      <w:contextualSpacing/>
    </w:pPr>
  </w:style>
  <w:style w:type="table" w:styleId="a6">
    <w:name w:val="Table Grid"/>
    <w:basedOn w:val="a1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</Template>
  <TotalTime>0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Capstone 2 Meeting</vt:lpstr>
      <vt:lpstr>Capstone 2 Initial Meeting</vt:lpstr>
    </vt:vector>
  </TitlesOfParts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Meeting</dc:title>
  <dc:creator/>
  <cp:lastModifiedBy/>
  <cp:revision>1</cp:revision>
  <dcterms:created xsi:type="dcterms:W3CDTF">2022-01-26T17:25:00Z</dcterms:created>
  <dcterms:modified xsi:type="dcterms:W3CDTF">2022-01-26T17:25:00Z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